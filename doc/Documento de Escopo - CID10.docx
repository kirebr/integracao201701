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25" w:rsidRPr="002C5A42" w:rsidRDefault="00733A01">
      <w:pPr>
        <w:pStyle w:val="Ttulo"/>
      </w:pPr>
      <w:r>
        <w:t>CID-10</w:t>
      </w:r>
      <w:r w:rsidR="00E96407" w:rsidRPr="002C5A42">
        <w:br/>
        <w:t>Escopo</w:t>
      </w:r>
      <w:r w:rsidR="003661C5">
        <w:t xml:space="preserve"> e requisitos</w:t>
      </w:r>
      <w:r w:rsidR="00E96407" w:rsidRPr="002C5A42">
        <w:t xml:space="preserve"> do projeto</w:t>
      </w:r>
    </w:p>
    <w:sdt>
      <w:sdtPr>
        <w:id w:val="216403978"/>
        <w:placeholder>
          <w:docPart w:val="877D12275C7A4C25B23993509B0E7A11"/>
        </w:placeholder>
        <w:date w:fullDate="2017-05-22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733A01">
          <w:pPr>
            <w:pStyle w:val="Subttulo"/>
          </w:pPr>
          <w:r>
            <w:t>22/05/2017</w:t>
          </w:r>
        </w:p>
      </w:sdtContent>
    </w:sdt>
    <w:p w:rsidR="006E5425" w:rsidRPr="002C5A42" w:rsidRDefault="00E96407">
      <w:pPr>
        <w:pStyle w:val="Ttulo1"/>
      </w:pPr>
      <w:r w:rsidRPr="002C5A42">
        <w:t>Visão geral</w:t>
      </w:r>
      <w:r w:rsidR="003661C5">
        <w:t xml:space="preserve"> </w:t>
      </w:r>
    </w:p>
    <w:p w:rsidR="006E5425" w:rsidRPr="002C5A42" w:rsidRDefault="00E96407">
      <w:pPr>
        <w:pStyle w:val="Ttulo2"/>
      </w:pPr>
      <w:r w:rsidRPr="002C5A42">
        <w:t>Descrição e histórico do projeto</w:t>
      </w:r>
    </w:p>
    <w:sdt>
      <w:sdtPr>
        <w:id w:val="-2113425653"/>
        <w:placeholder>
          <w:docPart w:val="3FB0A077E5004F4F8AB82E4C137F2E92"/>
        </w:placeholder>
        <w15:appearance w15:val="hidden"/>
      </w:sdtPr>
      <w:sdtEndPr/>
      <w:sdtContent>
        <w:p w:rsidR="006E5425" w:rsidRPr="002C5A42" w:rsidRDefault="00733A01">
          <w:r>
            <w:t xml:space="preserve">Projeto proposto durante a disciplina de Integração de Aplicações do curso de Engenharia de Software – UFG. </w:t>
          </w:r>
        </w:p>
      </w:sdtContent>
    </w:sdt>
    <w:p w:rsidR="006E5425" w:rsidRPr="002C5A42" w:rsidRDefault="00E96407">
      <w:pPr>
        <w:pStyle w:val="Ttulo2"/>
      </w:pPr>
      <w:r w:rsidRPr="002C5A42">
        <w:t>Escopo do projeto</w:t>
      </w:r>
    </w:p>
    <w:p w:rsidR="006E5425" w:rsidRPr="002C5A42" w:rsidRDefault="00733A01">
      <w:r>
        <w:t>Desenvolver um software que permita realizar buscas na tabela CID-10, para encontrar o código de uma doença, bem como sua descrição, presentes na CID-10.</w:t>
      </w:r>
    </w:p>
    <w:p w:rsidR="006E5425" w:rsidRPr="002C5A42" w:rsidRDefault="00E96407">
      <w:pPr>
        <w:pStyle w:val="Ttulo2"/>
      </w:pPr>
      <w:r w:rsidRPr="002C5A42">
        <w:t>Requisitos de alto nível</w:t>
      </w:r>
    </w:p>
    <w:p w:rsidR="006E5425" w:rsidRPr="002C5A42" w:rsidRDefault="00733A01">
      <w:pPr>
        <w:pStyle w:val="SemEspaamento"/>
      </w:pPr>
      <w:r>
        <w:t xml:space="preserve"> </w:t>
      </w:r>
    </w:p>
    <w:p w:rsidR="006E5425" w:rsidRPr="002C5A42" w:rsidRDefault="00586CF5">
      <w:r>
        <w:t>No novo software</w:t>
      </w:r>
      <w:r w:rsidR="00E96407" w:rsidRPr="002C5A42">
        <w:t>:</w:t>
      </w:r>
    </w:p>
    <w:p w:rsidR="00733A01" w:rsidRPr="00733A01" w:rsidRDefault="00733A01" w:rsidP="00733A01">
      <w:pPr>
        <w:pStyle w:val="Commarcadores"/>
      </w:pPr>
      <w:r w:rsidRPr="00733A01">
        <w:t>A busca pode ser feita apenas por parte do código, parte da descrição ou de ambos. Por exemplo, a busca por "dengue" deve trazer todas as entradas da CID-10 que contêm "dengue" como parte da descrição. Nesse caso, as entradas cujos códigos são A90 e A91. Por outro lado, se a entrada inclui "90" e "dengue", então apenas a entrada de código A90 é a resposta correta para a consulta. Observe que não é necessário fornecer nem o código nem a descrição completa.</w:t>
      </w:r>
    </w:p>
    <w:p w:rsidR="00586CF5" w:rsidRPr="00586CF5" w:rsidRDefault="00586CF5" w:rsidP="00586CF5">
      <w:pPr>
        <w:pStyle w:val="Commarcadores"/>
      </w:pPr>
      <w:r w:rsidRPr="00586CF5">
        <w:t>O módulo </w:t>
      </w:r>
      <w:r w:rsidRPr="00586CF5">
        <w:rPr>
          <w:b/>
          <w:bCs/>
        </w:rPr>
        <w:t>cid10.jar</w:t>
      </w:r>
      <w:r w:rsidRPr="00586CF5">
        <w:t xml:space="preserve"> deve incluir o código que implementa a busca e os dados propriamente ditos sobre os quais a busca é realizada. Ou seja, os arquivos que contêm a CID10 deverão estar embutidos nesse arquivo </w:t>
      </w:r>
      <w:proofErr w:type="spellStart"/>
      <w:r w:rsidRPr="00586CF5">
        <w:t>jar</w:t>
      </w:r>
      <w:proofErr w:type="spellEnd"/>
      <w:r w:rsidRPr="00586CF5">
        <w:t>.</w:t>
      </w:r>
    </w:p>
    <w:p w:rsidR="00586CF5" w:rsidRDefault="00586CF5" w:rsidP="00586CF5">
      <w:pPr>
        <w:pStyle w:val="Commarcadores"/>
      </w:pPr>
      <w:r w:rsidRPr="00586CF5">
        <w:t>O módulo </w:t>
      </w:r>
      <w:r w:rsidRPr="00586CF5">
        <w:rPr>
          <w:b/>
          <w:bCs/>
        </w:rPr>
        <w:t>cid10.jar</w:t>
      </w:r>
      <w:r w:rsidRPr="00586CF5">
        <w:t> deve incluir a classe CID10 que deve conter os métodos públicos </w:t>
      </w:r>
      <w:proofErr w:type="spellStart"/>
      <w:r w:rsidRPr="00586CF5">
        <w:rPr>
          <w:b/>
          <w:bCs/>
        </w:rPr>
        <w:t>load</w:t>
      </w:r>
      <w:proofErr w:type="spellEnd"/>
      <w:r w:rsidRPr="00586CF5">
        <w:t> e </w:t>
      </w:r>
      <w:proofErr w:type="spellStart"/>
      <w:r w:rsidRPr="00586CF5">
        <w:rPr>
          <w:b/>
          <w:bCs/>
        </w:rPr>
        <w:t>unload</w:t>
      </w:r>
      <w:proofErr w:type="spellEnd"/>
      <w:r w:rsidRPr="00586CF5">
        <w:t>. O primeiro carrega e mantém em RAM os códigos e eventuais estruturas para a busca eficiente e o segundo remove da memória RAM qualquer índice e/ou dados para busca eficiente (cache). O método relevante dessa classe é o método </w:t>
      </w:r>
      <w:proofErr w:type="spellStart"/>
      <w:r w:rsidRPr="00586CF5">
        <w:rPr>
          <w:b/>
          <w:bCs/>
        </w:rPr>
        <w:t>search</w:t>
      </w:r>
      <w:proofErr w:type="spellEnd"/>
      <w:r w:rsidRPr="00586CF5">
        <w:t>, que recebe como argumento um vetor de sequências de caracteres (</w:t>
      </w:r>
      <w:proofErr w:type="spellStart"/>
      <w:r w:rsidRPr="00586CF5">
        <w:rPr>
          <w:b/>
          <w:bCs/>
        </w:rPr>
        <w:t>String</w:t>
      </w:r>
      <w:proofErr w:type="spellEnd"/>
      <w:r w:rsidRPr="00586CF5">
        <w:rPr>
          <w:b/>
          <w:bCs/>
        </w:rPr>
        <w:t>[]</w:t>
      </w:r>
      <w:r w:rsidRPr="00586CF5">
        <w:t>). Esse método retorna </w:t>
      </w:r>
      <w:proofErr w:type="spellStart"/>
      <w:r w:rsidRPr="00586CF5">
        <w:rPr>
          <w:b/>
          <w:bCs/>
        </w:rPr>
        <w:t>null</w:t>
      </w:r>
      <w:proofErr w:type="spellEnd"/>
      <w:r w:rsidRPr="00586CF5">
        <w:t> caso a entrada fornecida não identifique algum código correspondente e, caso contrário, um vetor de sequências de caracteres, contendo tantas entradas quanto os códigos localizados. A resposta sempre é o código seguido de um espaço em branco seguido da descrição. Por exemplo, um retorno possível é </w:t>
      </w:r>
      <w:r w:rsidRPr="00586CF5">
        <w:rPr>
          <w:b/>
          <w:bCs/>
        </w:rPr>
        <w:t>A90 Dengue (dengue clássico)</w:t>
      </w:r>
      <w:r w:rsidRPr="00586CF5">
        <w:t>, ou seja, o código A90 seguido de espaço que é seguido da descrição correspondente ao código A90.</w:t>
      </w:r>
    </w:p>
    <w:p w:rsidR="003661C5" w:rsidRPr="00586CF5" w:rsidRDefault="003661C5" w:rsidP="003661C5">
      <w:pPr>
        <w:pStyle w:val="Commarcadores"/>
        <w:numPr>
          <w:ilvl w:val="0"/>
          <w:numId w:val="0"/>
        </w:numPr>
        <w:ind w:left="432"/>
      </w:pPr>
    </w:p>
    <w:p w:rsidR="003661C5" w:rsidRDefault="003661C5">
      <w:pPr>
        <w:pStyle w:val="Ttulo2"/>
      </w:pPr>
      <w:r>
        <w:t>Requisitos Funcionais</w:t>
      </w:r>
    </w:p>
    <w:p w:rsidR="003661C5" w:rsidRPr="003661C5" w:rsidRDefault="003661C5" w:rsidP="003661C5"/>
    <w:p w:rsidR="003661C5" w:rsidRPr="003661C5" w:rsidRDefault="003661C5" w:rsidP="003661C5">
      <w:pPr>
        <w:pStyle w:val="Commarcadores"/>
      </w:pPr>
      <w:r w:rsidRPr="003661C5">
        <w:t>RF</w:t>
      </w:r>
      <w:proofErr w:type="gramStart"/>
      <w:r w:rsidRPr="003661C5">
        <w:t>1 :</w:t>
      </w:r>
      <w:proofErr w:type="gramEnd"/>
      <w:r w:rsidRPr="003661C5">
        <w:t xml:space="preserve"> A busca pode ser feita apenas por parte do código, parte da descrição ou de ambos, não é necessário fornecer nem o código nem a descrição completa.</w:t>
      </w:r>
    </w:p>
    <w:p w:rsidR="003661C5" w:rsidRPr="003661C5" w:rsidRDefault="003661C5" w:rsidP="003661C5">
      <w:pPr>
        <w:pStyle w:val="Commarcadores"/>
      </w:pPr>
      <w:r w:rsidRPr="003661C5">
        <w:t>RF2: O módulo cid10.jar deve incluir o código que implementa a busca e os dados propriamente ditos sobre os quais a busca é realizada.</w:t>
      </w:r>
    </w:p>
    <w:p w:rsidR="003661C5" w:rsidRPr="003661C5" w:rsidRDefault="003661C5" w:rsidP="003661C5">
      <w:pPr>
        <w:pStyle w:val="Commarcadores"/>
      </w:pPr>
      <w:r w:rsidRPr="003661C5">
        <w:t xml:space="preserve">RF3: O módulo cid10.jar deve incluir a classe CID10 que deve conter os métodos públicos </w:t>
      </w:r>
      <w:proofErr w:type="spellStart"/>
      <w:r w:rsidRPr="003661C5">
        <w:t>load</w:t>
      </w:r>
      <w:proofErr w:type="spellEnd"/>
      <w:r w:rsidRPr="003661C5">
        <w:t xml:space="preserve"> que carrega e mantém em RAM os códigos e eventuais estruturas para a busca eficiente.</w:t>
      </w:r>
    </w:p>
    <w:p w:rsidR="003661C5" w:rsidRPr="003661C5" w:rsidRDefault="003661C5" w:rsidP="003661C5">
      <w:pPr>
        <w:pStyle w:val="Commarcadores"/>
      </w:pPr>
      <w:r w:rsidRPr="003661C5">
        <w:t xml:space="preserve">RF4: Métodos públicos </w:t>
      </w:r>
      <w:proofErr w:type="spellStart"/>
      <w:r w:rsidRPr="003661C5">
        <w:t>Unload</w:t>
      </w:r>
      <w:proofErr w:type="spellEnd"/>
      <w:r w:rsidRPr="003661C5">
        <w:t xml:space="preserve"> remove da memória RAM qualquer índice e/ou dados para busca eficiente (cache).</w:t>
      </w:r>
    </w:p>
    <w:p w:rsidR="003661C5" w:rsidRPr="003661C5" w:rsidRDefault="003661C5" w:rsidP="003661C5">
      <w:pPr>
        <w:pStyle w:val="Commarcadores"/>
      </w:pPr>
      <w:r w:rsidRPr="003661C5">
        <w:lastRenderedPageBreak/>
        <w:t xml:space="preserve">RF5: Método </w:t>
      </w:r>
      <w:proofErr w:type="spellStart"/>
      <w:r w:rsidRPr="003661C5">
        <w:t>search</w:t>
      </w:r>
      <w:proofErr w:type="spellEnd"/>
      <w:r w:rsidRPr="003661C5">
        <w:t>, que recebe como argumento um vetor de sequências de caracteres (</w:t>
      </w:r>
      <w:proofErr w:type="spellStart"/>
      <w:r w:rsidRPr="003661C5">
        <w:t>String</w:t>
      </w:r>
      <w:proofErr w:type="spellEnd"/>
      <w:r w:rsidRPr="003661C5">
        <w:t xml:space="preserve">[]). Esse método retorna </w:t>
      </w:r>
      <w:proofErr w:type="spellStart"/>
      <w:r w:rsidRPr="003661C5">
        <w:t>null</w:t>
      </w:r>
      <w:proofErr w:type="spellEnd"/>
      <w:r w:rsidRPr="003661C5">
        <w:t xml:space="preserve"> caso a entrada fornecida não identifique algum código correspondente e, caso contrário, um vetor de sequências de caracteres, contendo tantas entradas quanto os códigos localizados. A resposta sempre é o código seguido de um espaço em branco seguido da descrição.</w:t>
      </w:r>
    </w:p>
    <w:p w:rsidR="003661C5" w:rsidRPr="003661C5" w:rsidRDefault="003661C5" w:rsidP="003661C5"/>
    <w:p w:rsidR="006E5425" w:rsidRDefault="00E96407">
      <w:pPr>
        <w:pStyle w:val="Ttulo2"/>
      </w:pPr>
      <w:r w:rsidRPr="002C5A42">
        <w:t>Resultados finais</w:t>
      </w:r>
    </w:p>
    <w:p w:rsidR="003661C5" w:rsidRPr="003661C5" w:rsidRDefault="003661C5" w:rsidP="003661C5"/>
    <w:p w:rsidR="00586CF5" w:rsidRDefault="00586CF5">
      <w:r>
        <w:t xml:space="preserve">Embora seja um projeto acadêmico, há possibilidade de utilização desse </w:t>
      </w:r>
      <w:r w:rsidR="001D280A">
        <w:t>software por outros sistemas que queiram realizar buscas</w:t>
      </w:r>
      <w:r>
        <w:t xml:space="preserve"> junto ao DATASUS (Departamento de Informática do SUS)</w:t>
      </w:r>
      <w:r w:rsidR="001D280A">
        <w:t xml:space="preserve"> na tabela CID-10</w:t>
      </w:r>
      <w:r>
        <w:t>.</w:t>
      </w:r>
    </w:p>
    <w:p w:rsidR="003661C5" w:rsidRPr="002C5A42" w:rsidRDefault="003661C5"/>
    <w:p w:rsidR="006E5425" w:rsidRDefault="00E96407">
      <w:pPr>
        <w:pStyle w:val="Ttulo2"/>
      </w:pPr>
      <w:r w:rsidRPr="002C5A42">
        <w:t>Partes afetadas</w:t>
      </w:r>
    </w:p>
    <w:p w:rsidR="003661C5" w:rsidRPr="003661C5" w:rsidRDefault="003661C5" w:rsidP="003661C5"/>
    <w:p w:rsidR="00397582" w:rsidRDefault="00586CF5" w:rsidP="00397582">
      <w:r>
        <w:t xml:space="preserve"> Quaisquer outros sistemas que quiserem utilizar este software como ferramenta para consulta de dados da tabela CID-10</w:t>
      </w:r>
      <w:r w:rsidR="003661C5">
        <w:t>, assim como a própria tabela CID-10.</w:t>
      </w:r>
    </w:p>
    <w:p w:rsidR="00397582" w:rsidRPr="002C5A42" w:rsidRDefault="00397582" w:rsidP="00397582">
      <w:pPr>
        <w:pStyle w:val="Ttulo1"/>
      </w:pPr>
      <w:r w:rsidRPr="002C5A42">
        <w:t>Aprovação e autoridade para proceder</w:t>
      </w:r>
    </w:p>
    <w:p w:rsidR="00397582" w:rsidRPr="002C5A42" w:rsidRDefault="00397582" w:rsidP="00397582">
      <w:r w:rsidRPr="002C5A42"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1D280A" w:rsidRPr="002C5A42" w:rsidTr="001D2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1D280A" w:rsidRPr="002C5A42" w:rsidRDefault="001D280A" w:rsidP="00013435">
            <w:r w:rsidRPr="002C5A42">
              <w:t>Nome</w:t>
            </w:r>
          </w:p>
        </w:tc>
        <w:tc>
          <w:tcPr>
            <w:tcW w:w="1923" w:type="pct"/>
          </w:tcPr>
          <w:p w:rsidR="001D280A" w:rsidRPr="002C5A42" w:rsidRDefault="001D280A" w:rsidP="00013435">
            <w:r w:rsidRPr="002C5A42">
              <w:t>Título</w:t>
            </w:r>
          </w:p>
        </w:tc>
        <w:tc>
          <w:tcPr>
            <w:tcW w:w="1154" w:type="pct"/>
          </w:tcPr>
          <w:p w:rsidR="001D280A" w:rsidRPr="002C5A42" w:rsidRDefault="001D280A" w:rsidP="00013435">
            <w:r w:rsidRPr="002C5A42">
              <w:t>Data</w:t>
            </w:r>
          </w:p>
        </w:tc>
      </w:tr>
      <w:tr w:rsidR="001D280A" w:rsidRPr="002C5A42" w:rsidTr="001D280A">
        <w:tc>
          <w:tcPr>
            <w:tcW w:w="1923" w:type="pct"/>
          </w:tcPr>
          <w:p w:rsidR="001D280A" w:rsidRPr="002C5A42" w:rsidRDefault="001D280A" w:rsidP="001D280A">
            <w:r>
              <w:t>Erik Raphael</w:t>
            </w:r>
          </w:p>
        </w:tc>
        <w:tc>
          <w:tcPr>
            <w:tcW w:w="1923" w:type="pct"/>
          </w:tcPr>
          <w:p w:rsidR="001D280A" w:rsidRPr="002C5A42" w:rsidRDefault="001D280A" w:rsidP="001D280A">
            <w:r>
              <w:t>Desenvolvedor e Analista de processos</w:t>
            </w:r>
          </w:p>
        </w:tc>
        <w:sdt>
          <w:sdtPr>
            <w:id w:val="2029442699"/>
            <w:placeholder>
              <w:docPart w:val="90ED6DC9A14C480DBBFBDCD95E9BCB92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154" w:type="pct"/>
              </w:tcPr>
              <w:p w:rsidR="001D280A" w:rsidRPr="002C5A42" w:rsidRDefault="001D280A" w:rsidP="001D280A">
                <w:r>
                  <w:t>22/05/2017</w:t>
                </w:r>
              </w:p>
            </w:tc>
          </w:sdtContent>
        </w:sdt>
      </w:tr>
      <w:tr w:rsidR="001D280A" w:rsidRPr="002C5A42" w:rsidTr="001D280A">
        <w:tc>
          <w:tcPr>
            <w:tcW w:w="1923" w:type="pct"/>
          </w:tcPr>
          <w:p w:rsidR="001D280A" w:rsidRPr="002C5A42" w:rsidRDefault="001D280A" w:rsidP="00013435">
            <w:proofErr w:type="spellStart"/>
            <w:r>
              <w:t>Erivan</w:t>
            </w:r>
            <w:proofErr w:type="spellEnd"/>
            <w:r>
              <w:t xml:space="preserve"> Barbosa</w:t>
            </w:r>
          </w:p>
        </w:tc>
        <w:tc>
          <w:tcPr>
            <w:tcW w:w="1923" w:type="pct"/>
          </w:tcPr>
          <w:p w:rsidR="001D280A" w:rsidRPr="002C5A42" w:rsidRDefault="001D280A" w:rsidP="00013435">
            <w:r>
              <w:t>Gerente e Desenvolvedor</w:t>
            </w:r>
          </w:p>
        </w:tc>
        <w:sdt>
          <w:sdtPr>
            <w:id w:val="-467664691"/>
            <w:placeholder>
              <w:docPart w:val="09BE8D6AFD4A4DD6908DF1199DD3F192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154" w:type="pct"/>
              </w:tcPr>
              <w:p w:rsidR="001D280A" w:rsidRPr="002C5A42" w:rsidRDefault="001D280A" w:rsidP="00013435">
                <w:r>
                  <w:t>22/05/2017</w:t>
                </w:r>
              </w:p>
            </w:tc>
          </w:sdtContent>
        </w:sdt>
      </w:tr>
      <w:tr w:rsidR="001D280A" w:rsidRPr="002C5A42" w:rsidTr="001D280A">
        <w:tc>
          <w:tcPr>
            <w:tcW w:w="1923" w:type="pct"/>
          </w:tcPr>
          <w:p w:rsidR="001D280A" w:rsidRPr="002C5A42" w:rsidRDefault="001D280A" w:rsidP="00013435">
            <w:r>
              <w:t>Henrique Cardoso</w:t>
            </w:r>
          </w:p>
        </w:tc>
        <w:tc>
          <w:tcPr>
            <w:tcW w:w="1923" w:type="pct"/>
          </w:tcPr>
          <w:p w:rsidR="001D280A" w:rsidRPr="002C5A42" w:rsidRDefault="001D280A" w:rsidP="00013435">
            <w:r>
              <w:t>Testador</w:t>
            </w:r>
          </w:p>
        </w:tc>
        <w:sdt>
          <w:sdtPr>
            <w:id w:val="371281597"/>
            <w:placeholder>
              <w:docPart w:val="A66F10B69A8A44089736DA29189A49FA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154" w:type="pct"/>
              </w:tcPr>
              <w:p w:rsidR="001D280A" w:rsidRPr="002C5A42" w:rsidRDefault="001D280A" w:rsidP="00013435">
                <w:r>
                  <w:t>22/05/2017</w:t>
                </w:r>
              </w:p>
            </w:tc>
          </w:sdtContent>
        </w:sdt>
      </w:tr>
      <w:tr w:rsidR="001D280A" w:rsidRPr="002C5A42" w:rsidTr="001D280A">
        <w:tc>
          <w:tcPr>
            <w:tcW w:w="1923" w:type="pct"/>
          </w:tcPr>
          <w:p w:rsidR="001D280A" w:rsidRPr="002C5A42" w:rsidRDefault="001D280A" w:rsidP="00013435">
            <w:r>
              <w:t>Igor Queiroz</w:t>
            </w:r>
          </w:p>
        </w:tc>
        <w:tc>
          <w:tcPr>
            <w:tcW w:w="1923" w:type="pct"/>
          </w:tcPr>
          <w:p w:rsidR="001D280A" w:rsidRPr="002C5A42" w:rsidRDefault="001D280A" w:rsidP="00013435">
            <w:r>
              <w:t>Desenvolvedor e Engenheiro de Requisitos</w:t>
            </w:r>
          </w:p>
        </w:tc>
        <w:sdt>
          <w:sdtPr>
            <w:id w:val="737831351"/>
            <w:placeholder>
              <w:docPart w:val="1BB497B014D6463DB1936DF6BC5FCA7D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154" w:type="pct"/>
              </w:tcPr>
              <w:p w:rsidR="001D280A" w:rsidRPr="002C5A42" w:rsidRDefault="001D280A" w:rsidP="00013435">
                <w:r>
                  <w:t>22/05/2017</w:t>
                </w:r>
              </w:p>
            </w:tc>
          </w:sdtContent>
        </w:sdt>
      </w:tr>
      <w:tr w:rsidR="001D280A" w:rsidRPr="002C5A42" w:rsidTr="001D280A">
        <w:tc>
          <w:tcPr>
            <w:tcW w:w="1923" w:type="pct"/>
          </w:tcPr>
          <w:p w:rsidR="001D280A" w:rsidRPr="002C5A42" w:rsidRDefault="001D280A" w:rsidP="001D280A">
            <w:r>
              <w:t>Osmar Cavalcante</w:t>
            </w:r>
          </w:p>
        </w:tc>
        <w:tc>
          <w:tcPr>
            <w:tcW w:w="1923" w:type="pct"/>
          </w:tcPr>
          <w:p w:rsidR="001D280A" w:rsidRPr="002C5A42" w:rsidRDefault="001D280A" w:rsidP="001D280A">
            <w:r>
              <w:t>Desenvolvedor</w:t>
            </w:r>
          </w:p>
        </w:tc>
        <w:sdt>
          <w:sdtPr>
            <w:id w:val="251710071"/>
            <w:placeholder>
              <w:docPart w:val="D131A20F73014C769CF9FCE5C094CDC8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154" w:type="pct"/>
              </w:tcPr>
              <w:p w:rsidR="001D280A" w:rsidRPr="002C5A42" w:rsidRDefault="001D280A" w:rsidP="001D280A">
                <w:r>
                  <w:t>22/05/2017</w:t>
                </w:r>
              </w:p>
            </w:tc>
          </w:sdtContent>
        </w:sdt>
      </w:tr>
      <w:tr w:rsidR="001D280A" w:rsidRPr="002C5A42" w:rsidTr="001D280A">
        <w:tc>
          <w:tcPr>
            <w:tcW w:w="1923" w:type="pct"/>
          </w:tcPr>
          <w:p w:rsidR="001D280A" w:rsidRPr="002C5A42" w:rsidRDefault="001D280A" w:rsidP="001D280A">
            <w:r>
              <w:t>Rodolpho Hiroshi</w:t>
            </w:r>
          </w:p>
        </w:tc>
        <w:tc>
          <w:tcPr>
            <w:tcW w:w="1923" w:type="pct"/>
          </w:tcPr>
          <w:p w:rsidR="001D280A" w:rsidRPr="002C5A42" w:rsidRDefault="001D280A" w:rsidP="001D280A">
            <w:r>
              <w:t>Desenvolvedor e Gerente de Configuração</w:t>
            </w:r>
          </w:p>
        </w:tc>
        <w:sdt>
          <w:sdtPr>
            <w:id w:val="1141080893"/>
            <w:placeholder>
              <w:docPart w:val="6C82ABE47FD94F13B297ED42338DA9C8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154" w:type="pct"/>
              </w:tcPr>
              <w:p w:rsidR="001D280A" w:rsidRPr="002C5A42" w:rsidRDefault="001D280A" w:rsidP="001D280A">
                <w:r>
                  <w:t>22/05/2017</w:t>
                </w:r>
              </w:p>
            </w:tc>
          </w:sdtContent>
        </w:sdt>
      </w:tr>
    </w:tbl>
    <w:p w:rsidR="00397582" w:rsidRPr="002C5A42" w:rsidRDefault="00397582" w:rsidP="0039758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2270"/>
        <w:gridCol w:w="766"/>
        <w:gridCol w:w="168"/>
        <w:gridCol w:w="1040"/>
        <w:gridCol w:w="554"/>
        <w:gridCol w:w="2435"/>
        <w:gridCol w:w="592"/>
        <w:gridCol w:w="168"/>
        <w:gridCol w:w="1034"/>
      </w:tblGrid>
      <w:tr w:rsidR="00397582" w:rsidRPr="002C5A42" w:rsidTr="0085348D">
        <w:trPr>
          <w:trHeight w:val="1080"/>
        </w:trPr>
        <w:tc>
          <w:tcPr>
            <w:tcW w:w="1257" w:type="pct"/>
            <w:tcBorders>
              <w:bottom w:val="single" w:sz="8" w:space="0" w:color="404040" w:themeColor="text1" w:themeTint="BF"/>
            </w:tcBorders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424" w:type="pct"/>
            <w:tcBorders>
              <w:bottom w:val="single" w:sz="8" w:space="0" w:color="404040" w:themeColor="text1" w:themeTint="BF"/>
            </w:tcBorders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93" w:type="pct"/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307" w:type="pct"/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1349" w:type="pct"/>
            <w:tcBorders>
              <w:bottom w:val="single" w:sz="8" w:space="0" w:color="404040" w:themeColor="text1" w:themeTint="BF"/>
            </w:tcBorders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328" w:type="pct"/>
            <w:tcBorders>
              <w:bottom w:val="single" w:sz="8" w:space="0" w:color="404040" w:themeColor="text1" w:themeTint="BF"/>
            </w:tcBorders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93" w:type="pct"/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  <w:tc>
          <w:tcPr>
            <w:tcW w:w="573" w:type="pct"/>
            <w:tcBorders>
              <w:bottom w:val="single" w:sz="8" w:space="0" w:color="404040" w:themeColor="text1" w:themeTint="BF"/>
            </w:tcBorders>
            <w:vAlign w:val="bottom"/>
          </w:tcPr>
          <w:p w:rsidR="00397582" w:rsidRPr="002C5A42" w:rsidRDefault="00397582" w:rsidP="00013435">
            <w:pPr>
              <w:pStyle w:val="SemEspaamento"/>
            </w:pPr>
          </w:p>
        </w:tc>
      </w:tr>
      <w:tr w:rsidR="00397582" w:rsidRPr="002C5A42" w:rsidTr="0085348D">
        <w:tc>
          <w:tcPr>
            <w:tcW w:w="1257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397582" w:rsidRPr="002C5A42" w:rsidRDefault="00397582" w:rsidP="00013435">
            <w:r w:rsidRPr="002C5A42">
              <w:t>Aprovado por</w:t>
            </w:r>
            <w:r w:rsidR="00A35D92">
              <w:t xml:space="preserve"> e-mail</w:t>
            </w:r>
          </w:p>
        </w:tc>
        <w:tc>
          <w:tcPr>
            <w:tcW w:w="424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013435"/>
        </w:tc>
        <w:tc>
          <w:tcPr>
            <w:tcW w:w="93" w:type="pct"/>
          </w:tcPr>
          <w:p w:rsidR="00397582" w:rsidRPr="002C5A42" w:rsidRDefault="00397582" w:rsidP="00013435"/>
        </w:tc>
        <w:tc>
          <w:tcPr>
            <w:tcW w:w="576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397582" w:rsidRPr="002C5A42" w:rsidRDefault="00397582" w:rsidP="00013435">
            <w:r w:rsidRPr="002C5A42">
              <w:t>Data</w:t>
            </w:r>
          </w:p>
        </w:tc>
        <w:tc>
          <w:tcPr>
            <w:tcW w:w="307" w:type="pct"/>
          </w:tcPr>
          <w:p w:rsidR="00397582" w:rsidRPr="002C5A42" w:rsidRDefault="00397582" w:rsidP="00013435"/>
        </w:tc>
        <w:tc>
          <w:tcPr>
            <w:tcW w:w="1349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397582" w:rsidRPr="002C5A42" w:rsidRDefault="00397582" w:rsidP="00013435">
            <w:r w:rsidRPr="002C5A42">
              <w:t>Aprovado por</w:t>
            </w:r>
            <w:r w:rsidR="00A35D92">
              <w:t xml:space="preserve"> </w:t>
            </w:r>
            <w:r w:rsidR="00A35D92">
              <w:t>e-mail</w:t>
            </w:r>
          </w:p>
        </w:tc>
        <w:tc>
          <w:tcPr>
            <w:tcW w:w="328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397582" w:rsidRPr="002C5A42" w:rsidRDefault="00397582" w:rsidP="00013435"/>
        </w:tc>
        <w:tc>
          <w:tcPr>
            <w:tcW w:w="93" w:type="pct"/>
          </w:tcPr>
          <w:p w:rsidR="00397582" w:rsidRPr="002C5A42" w:rsidRDefault="00397582" w:rsidP="00013435"/>
        </w:tc>
        <w:tc>
          <w:tcPr>
            <w:tcW w:w="57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397582" w:rsidRPr="002C5A42" w:rsidRDefault="00397582" w:rsidP="00013435">
            <w:r w:rsidRPr="002C5A42">
              <w:t>Data</w:t>
            </w:r>
          </w:p>
        </w:tc>
      </w:tr>
      <w:tr w:rsidR="0085348D" w:rsidRPr="002C5A42" w:rsidTr="0085348D">
        <w:tc>
          <w:tcPr>
            <w:tcW w:w="1257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>
            <w:r>
              <w:t>Erik Raphael</w:t>
            </w:r>
          </w:p>
        </w:tc>
        <w:tc>
          <w:tcPr>
            <w:tcW w:w="424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/>
        </w:tc>
        <w:tc>
          <w:tcPr>
            <w:tcW w:w="93" w:type="pct"/>
          </w:tcPr>
          <w:p w:rsidR="0085348D" w:rsidRPr="002C5A42" w:rsidRDefault="0085348D" w:rsidP="0085348D"/>
        </w:tc>
        <w:sdt>
          <w:sdtPr>
            <w:id w:val="-1581050176"/>
            <w:placeholder>
              <w:docPart w:val="BCC034C21C3B4C70A99AFE3B1EFE5A47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576" w:type="pct"/>
                <w:tcBorders>
                  <w:top w:val="single" w:sz="8" w:space="0" w:color="404040" w:themeColor="text1" w:themeTint="BF"/>
                  <w:bottom w:val="single" w:sz="8" w:space="0" w:color="404040" w:themeColor="text1" w:themeTint="BF"/>
                </w:tcBorders>
              </w:tcPr>
              <w:p w:rsidR="0085348D" w:rsidRPr="002C5A42" w:rsidRDefault="0085348D" w:rsidP="0085348D">
                <w:r>
                  <w:t>22/05/2017</w:t>
                </w:r>
              </w:p>
            </w:tc>
          </w:sdtContent>
        </w:sdt>
        <w:tc>
          <w:tcPr>
            <w:tcW w:w="307" w:type="pct"/>
          </w:tcPr>
          <w:p w:rsidR="0085348D" w:rsidRPr="002C5A42" w:rsidRDefault="0085348D" w:rsidP="0085348D">
            <w:bookmarkStart w:id="0" w:name="_GoBack"/>
            <w:bookmarkEnd w:id="0"/>
          </w:p>
        </w:tc>
        <w:tc>
          <w:tcPr>
            <w:tcW w:w="1349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>
            <w:r>
              <w:t>Igor Queiroz</w:t>
            </w:r>
          </w:p>
        </w:tc>
        <w:tc>
          <w:tcPr>
            <w:tcW w:w="328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/>
        </w:tc>
        <w:tc>
          <w:tcPr>
            <w:tcW w:w="93" w:type="pct"/>
          </w:tcPr>
          <w:p w:rsidR="0085348D" w:rsidRPr="002C5A42" w:rsidRDefault="0085348D" w:rsidP="0085348D"/>
        </w:tc>
        <w:sdt>
          <w:sdtPr>
            <w:id w:val="-2096239689"/>
            <w:placeholder>
              <w:docPart w:val="8D3A0951B38642458249DE0326E6EBD7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573" w:type="pct"/>
                <w:tcBorders>
                  <w:top w:val="single" w:sz="8" w:space="0" w:color="404040" w:themeColor="text1" w:themeTint="BF"/>
                  <w:bottom w:val="single" w:sz="8" w:space="0" w:color="404040" w:themeColor="text1" w:themeTint="BF"/>
                </w:tcBorders>
              </w:tcPr>
              <w:p w:rsidR="0085348D" w:rsidRPr="002C5A42" w:rsidRDefault="0085348D" w:rsidP="0085348D">
                <w:r>
                  <w:t>22/05/2017</w:t>
                </w:r>
              </w:p>
            </w:tc>
          </w:sdtContent>
        </w:sdt>
      </w:tr>
      <w:tr w:rsidR="0085348D" w:rsidRPr="002C5A42" w:rsidTr="0085348D">
        <w:tc>
          <w:tcPr>
            <w:tcW w:w="1257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>
            <w:proofErr w:type="spellStart"/>
            <w:r>
              <w:t>Erivan</w:t>
            </w:r>
            <w:proofErr w:type="spellEnd"/>
            <w:r>
              <w:t xml:space="preserve"> Barbosa</w:t>
            </w:r>
          </w:p>
        </w:tc>
        <w:tc>
          <w:tcPr>
            <w:tcW w:w="424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/>
        </w:tc>
        <w:tc>
          <w:tcPr>
            <w:tcW w:w="93" w:type="pct"/>
          </w:tcPr>
          <w:p w:rsidR="0085348D" w:rsidRPr="002C5A42" w:rsidRDefault="0085348D" w:rsidP="0085348D"/>
        </w:tc>
        <w:sdt>
          <w:sdtPr>
            <w:id w:val="67928905"/>
            <w:placeholder>
              <w:docPart w:val="23ADFC8E4030444A8A9537316E0C6A14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576" w:type="pct"/>
                <w:tcBorders>
                  <w:top w:val="single" w:sz="8" w:space="0" w:color="404040" w:themeColor="text1" w:themeTint="BF"/>
                  <w:bottom w:val="single" w:sz="8" w:space="0" w:color="404040" w:themeColor="text1" w:themeTint="BF"/>
                </w:tcBorders>
              </w:tcPr>
              <w:p w:rsidR="0085348D" w:rsidRPr="002C5A42" w:rsidRDefault="0085348D" w:rsidP="0085348D">
                <w:r>
                  <w:t>22/05/2017</w:t>
                </w:r>
              </w:p>
            </w:tc>
          </w:sdtContent>
        </w:sdt>
        <w:tc>
          <w:tcPr>
            <w:tcW w:w="307" w:type="pct"/>
          </w:tcPr>
          <w:p w:rsidR="0085348D" w:rsidRPr="002C5A42" w:rsidRDefault="0085348D" w:rsidP="0085348D"/>
        </w:tc>
        <w:tc>
          <w:tcPr>
            <w:tcW w:w="1349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>
            <w:r>
              <w:t>Osmar Cavalcante</w:t>
            </w:r>
          </w:p>
        </w:tc>
        <w:tc>
          <w:tcPr>
            <w:tcW w:w="328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/>
        </w:tc>
        <w:tc>
          <w:tcPr>
            <w:tcW w:w="93" w:type="pct"/>
          </w:tcPr>
          <w:p w:rsidR="0085348D" w:rsidRPr="002C5A42" w:rsidRDefault="0085348D" w:rsidP="0085348D"/>
        </w:tc>
        <w:tc>
          <w:tcPr>
            <w:tcW w:w="573" w:type="pct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</w:tcPr>
          <w:p w:rsidR="0085348D" w:rsidRPr="002C5A42" w:rsidRDefault="0085348D" w:rsidP="0085348D"/>
        </w:tc>
      </w:tr>
      <w:tr w:rsidR="0085348D" w:rsidRPr="002C5A42" w:rsidTr="0085348D">
        <w:tc>
          <w:tcPr>
            <w:tcW w:w="1257" w:type="pct"/>
            <w:tcBorders>
              <w:top w:val="single" w:sz="8" w:space="0" w:color="404040" w:themeColor="text1" w:themeTint="BF"/>
            </w:tcBorders>
          </w:tcPr>
          <w:p w:rsidR="0085348D" w:rsidRPr="002C5A42" w:rsidRDefault="0085348D" w:rsidP="0085348D">
            <w:r>
              <w:t>Henrique Cardoso</w:t>
            </w:r>
          </w:p>
        </w:tc>
        <w:tc>
          <w:tcPr>
            <w:tcW w:w="424" w:type="pct"/>
            <w:tcBorders>
              <w:top w:val="single" w:sz="8" w:space="0" w:color="404040" w:themeColor="text1" w:themeTint="BF"/>
            </w:tcBorders>
          </w:tcPr>
          <w:p w:rsidR="0085348D" w:rsidRPr="002C5A42" w:rsidRDefault="0085348D" w:rsidP="0085348D"/>
        </w:tc>
        <w:tc>
          <w:tcPr>
            <w:tcW w:w="93" w:type="pct"/>
          </w:tcPr>
          <w:p w:rsidR="0085348D" w:rsidRPr="002C5A42" w:rsidRDefault="0085348D" w:rsidP="0085348D"/>
        </w:tc>
        <w:sdt>
          <w:sdtPr>
            <w:id w:val="-598250743"/>
            <w:placeholder>
              <w:docPart w:val="3176365ED8724F57B320719CC21FE346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576" w:type="pct"/>
                <w:tcBorders>
                  <w:top w:val="single" w:sz="8" w:space="0" w:color="404040" w:themeColor="text1" w:themeTint="BF"/>
                </w:tcBorders>
              </w:tcPr>
              <w:p w:rsidR="0085348D" w:rsidRPr="002C5A42" w:rsidRDefault="0085348D" w:rsidP="0085348D">
                <w:r>
                  <w:t>22/05/2017</w:t>
                </w:r>
              </w:p>
            </w:tc>
          </w:sdtContent>
        </w:sdt>
        <w:tc>
          <w:tcPr>
            <w:tcW w:w="307" w:type="pct"/>
          </w:tcPr>
          <w:p w:rsidR="0085348D" w:rsidRPr="002C5A42" w:rsidRDefault="0085348D" w:rsidP="0085348D"/>
        </w:tc>
        <w:tc>
          <w:tcPr>
            <w:tcW w:w="1349" w:type="pct"/>
            <w:tcBorders>
              <w:top w:val="single" w:sz="8" w:space="0" w:color="404040" w:themeColor="text1" w:themeTint="BF"/>
            </w:tcBorders>
          </w:tcPr>
          <w:p w:rsidR="0085348D" w:rsidRPr="002C5A42" w:rsidRDefault="0085348D" w:rsidP="0085348D">
            <w:r>
              <w:t>Rodolpho Hiroshi</w:t>
            </w:r>
          </w:p>
        </w:tc>
        <w:tc>
          <w:tcPr>
            <w:tcW w:w="328" w:type="pct"/>
            <w:tcBorders>
              <w:top w:val="single" w:sz="8" w:space="0" w:color="404040" w:themeColor="text1" w:themeTint="BF"/>
            </w:tcBorders>
          </w:tcPr>
          <w:p w:rsidR="0085348D" w:rsidRPr="002C5A42" w:rsidRDefault="0085348D" w:rsidP="0085348D"/>
        </w:tc>
        <w:tc>
          <w:tcPr>
            <w:tcW w:w="93" w:type="pct"/>
          </w:tcPr>
          <w:p w:rsidR="0085348D" w:rsidRPr="002C5A42" w:rsidRDefault="0085348D" w:rsidP="0085348D"/>
        </w:tc>
        <w:sdt>
          <w:sdtPr>
            <w:id w:val="-858347925"/>
            <w:placeholder>
              <w:docPart w:val="E1502D2E90F84B44A4D7F013986A65D2"/>
            </w:placeholder>
            <w:date w:fullDate="2017-05-22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573" w:type="pct"/>
                <w:tcBorders>
                  <w:top w:val="single" w:sz="8" w:space="0" w:color="404040" w:themeColor="text1" w:themeTint="BF"/>
                </w:tcBorders>
              </w:tcPr>
              <w:p w:rsidR="0085348D" w:rsidRPr="002C5A42" w:rsidRDefault="0085348D" w:rsidP="0085348D">
                <w:r>
                  <w:t>22/05/2017</w:t>
                </w:r>
              </w:p>
            </w:tc>
          </w:sdtContent>
        </w:sdt>
      </w:tr>
    </w:tbl>
    <w:p w:rsidR="006E5425" w:rsidRPr="002C5A42" w:rsidRDefault="006E5425"/>
    <w:sectPr w:rsidR="006E5425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5AA" w:rsidRDefault="00ED65AA">
      <w:pPr>
        <w:spacing w:after="0" w:line="240" w:lineRule="auto"/>
      </w:pPr>
      <w:r>
        <w:separator/>
      </w:r>
    </w:p>
  </w:endnote>
  <w:endnote w:type="continuationSeparator" w:id="0">
    <w:p w:rsidR="00ED65AA" w:rsidRDefault="00ED6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5AA" w:rsidRDefault="00ED65AA">
      <w:pPr>
        <w:spacing w:after="0" w:line="240" w:lineRule="auto"/>
      </w:pPr>
      <w:r>
        <w:separator/>
      </w:r>
    </w:p>
  </w:footnote>
  <w:footnote w:type="continuationSeparator" w:id="0">
    <w:p w:rsidR="00ED65AA" w:rsidRDefault="00ED6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425" w:rsidRDefault="00E96407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A3FCF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A3FCF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E748A"/>
    <w:multiLevelType w:val="multilevel"/>
    <w:tmpl w:val="65A8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371BC"/>
    <w:multiLevelType w:val="multilevel"/>
    <w:tmpl w:val="08F6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B44A1"/>
    <w:multiLevelType w:val="multilevel"/>
    <w:tmpl w:val="4ACE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B6FA5"/>
    <w:multiLevelType w:val="multilevel"/>
    <w:tmpl w:val="C6E0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324EC"/>
    <w:multiLevelType w:val="multilevel"/>
    <w:tmpl w:val="5DD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01"/>
    <w:rsid w:val="001D280A"/>
    <w:rsid w:val="002C5A42"/>
    <w:rsid w:val="003661C5"/>
    <w:rsid w:val="00397582"/>
    <w:rsid w:val="00586CF5"/>
    <w:rsid w:val="005A3FCF"/>
    <w:rsid w:val="006E5425"/>
    <w:rsid w:val="00733A01"/>
    <w:rsid w:val="008065D6"/>
    <w:rsid w:val="0085348D"/>
    <w:rsid w:val="00A35D92"/>
    <w:rsid w:val="00A71EB2"/>
    <w:rsid w:val="00BC74DA"/>
    <w:rsid w:val="00E96407"/>
    <w:rsid w:val="00ED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42ECB"/>
  <w15:chartTrackingRefBased/>
  <w15:docId w15:val="{18DBE5ED-7503-4075-8D1D-ABD4DE41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apple-converted-space">
    <w:name w:val="apple-converted-space"/>
    <w:basedOn w:val="Fontepargpadro"/>
    <w:rsid w:val="00586CF5"/>
  </w:style>
  <w:style w:type="character" w:styleId="Forte">
    <w:name w:val="Strong"/>
    <w:basedOn w:val="Fontepargpadro"/>
    <w:uiPriority w:val="22"/>
    <w:qFormat/>
    <w:rsid w:val="00586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-ASUS\AppData\Roaming\Microsoft\Template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77D12275C7A4C25B23993509B0E7A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BAD530-5323-4179-BB66-B0892452CC5A}"/>
      </w:docPartPr>
      <w:docPartBody>
        <w:p w:rsidR="00212F97" w:rsidRDefault="00F87288">
          <w:pPr>
            <w:pStyle w:val="877D12275C7A4C25B23993509B0E7A11"/>
          </w:pPr>
          <w:r>
            <w:t>[Selecionar Data]</w:t>
          </w:r>
        </w:p>
      </w:docPartBody>
    </w:docPart>
    <w:docPart>
      <w:docPartPr>
        <w:name w:val="3FB0A077E5004F4F8AB82E4C137F2E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AB4458-6FF6-4770-9F4A-D84976387DC5}"/>
      </w:docPartPr>
      <w:docPartBody>
        <w:p w:rsidR="00212F97" w:rsidRDefault="00F87288">
          <w:pPr>
            <w:pStyle w:val="3FB0A077E5004F4F8AB82E4C137F2E92"/>
          </w:pPr>
          <w:r>
            <w:rPr>
              <w:rStyle w:val="TextodoEspaoReservado"/>
            </w:rPr>
            <w:t>Clique aqui para inserir texto.</w:t>
          </w:r>
        </w:p>
      </w:docPartBody>
    </w:docPart>
    <w:docPart>
      <w:docPartPr>
        <w:name w:val="90ED6DC9A14C480DBBFBDCD95E9BCB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72029F-78D4-4ADF-9B71-D6D62E4D64CD}"/>
      </w:docPartPr>
      <w:docPartBody>
        <w:p w:rsidR="00000000" w:rsidRDefault="00212F97" w:rsidP="00212F97">
          <w:pPr>
            <w:pStyle w:val="90ED6DC9A14C480DBBFBDCD95E9BCB92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09BE8D6AFD4A4DD6908DF1199DD3F1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3793B6-2ECB-455B-AFE1-D2D20E60BFA4}"/>
      </w:docPartPr>
      <w:docPartBody>
        <w:p w:rsidR="00000000" w:rsidRDefault="00212F97" w:rsidP="00212F97">
          <w:pPr>
            <w:pStyle w:val="09BE8D6AFD4A4DD6908DF1199DD3F192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A66F10B69A8A44089736DA29189A49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A9C3B7-A815-4A85-917B-8CBA691FCE4C}"/>
      </w:docPartPr>
      <w:docPartBody>
        <w:p w:rsidR="00000000" w:rsidRDefault="00212F97" w:rsidP="00212F97">
          <w:pPr>
            <w:pStyle w:val="A66F10B69A8A44089736DA29189A49FA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1BB497B014D6463DB1936DF6BC5FCA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8F8A4E-4BC1-4767-94AD-8124275B4E96}"/>
      </w:docPartPr>
      <w:docPartBody>
        <w:p w:rsidR="00000000" w:rsidRDefault="00212F97" w:rsidP="00212F97">
          <w:pPr>
            <w:pStyle w:val="1BB497B014D6463DB1936DF6BC5FCA7D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131A20F73014C769CF9FCE5C094CD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7D3FEA-62B3-44FF-915D-A4D6712CF520}"/>
      </w:docPartPr>
      <w:docPartBody>
        <w:p w:rsidR="00000000" w:rsidRDefault="00212F97" w:rsidP="00212F97">
          <w:pPr>
            <w:pStyle w:val="D131A20F73014C769CF9FCE5C094CDC8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6C82ABE47FD94F13B297ED42338DA9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14E0B9-A478-4DE2-97E2-2D8449BCA02F}"/>
      </w:docPartPr>
      <w:docPartBody>
        <w:p w:rsidR="00000000" w:rsidRDefault="00212F97" w:rsidP="00212F97">
          <w:pPr>
            <w:pStyle w:val="6C82ABE47FD94F13B297ED42338DA9C8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CC034C21C3B4C70A99AFE3B1EFE5A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B61C3D-3C1C-4B5F-9A7B-5145FBF75166}"/>
      </w:docPartPr>
      <w:docPartBody>
        <w:p w:rsidR="00000000" w:rsidRDefault="00212F97" w:rsidP="00212F97">
          <w:pPr>
            <w:pStyle w:val="BCC034C21C3B4C70A99AFE3B1EFE5A47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8D3A0951B38642458249DE0326E6EB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BBDD33-D0D5-488B-9D70-7BE1E914B72E}"/>
      </w:docPartPr>
      <w:docPartBody>
        <w:p w:rsidR="00000000" w:rsidRDefault="00212F97" w:rsidP="00212F97">
          <w:pPr>
            <w:pStyle w:val="8D3A0951B38642458249DE0326E6EBD7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23ADFC8E4030444A8A9537316E0C6A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36F894-01B4-437C-B7B3-0A2EA2558EF3}"/>
      </w:docPartPr>
      <w:docPartBody>
        <w:p w:rsidR="00000000" w:rsidRDefault="00212F97" w:rsidP="00212F97">
          <w:pPr>
            <w:pStyle w:val="23ADFC8E4030444A8A9537316E0C6A14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3176365ED8724F57B320719CC21FE3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36EE2E-B9D7-4DDF-A66B-FE9D9A7BF780}"/>
      </w:docPartPr>
      <w:docPartBody>
        <w:p w:rsidR="00000000" w:rsidRDefault="00212F97" w:rsidP="00212F97">
          <w:pPr>
            <w:pStyle w:val="3176365ED8724F57B320719CC21FE346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E1502D2E90F84B44A4D7F013986A6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263F76-3222-41A5-BE1C-707BBCB1459C}"/>
      </w:docPartPr>
      <w:docPartBody>
        <w:p w:rsidR="00000000" w:rsidRDefault="00212F97" w:rsidP="00212F97">
          <w:pPr>
            <w:pStyle w:val="E1502D2E90F84B44A4D7F013986A65D2"/>
          </w:pPr>
          <w:r w:rsidRPr="008F35E5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88"/>
    <w:rsid w:val="00212F97"/>
    <w:rsid w:val="00604D50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2B0F0D5B25144A1B17E8363AB23F22D">
    <w:name w:val="C2B0F0D5B25144A1B17E8363AB23F22D"/>
  </w:style>
  <w:style w:type="paragraph" w:customStyle="1" w:styleId="877D12275C7A4C25B23993509B0E7A11">
    <w:name w:val="877D12275C7A4C25B23993509B0E7A11"/>
  </w:style>
  <w:style w:type="character" w:styleId="TextodoEspaoReservado">
    <w:name w:val="Placeholder Text"/>
    <w:basedOn w:val="Fontepargpadro"/>
    <w:uiPriority w:val="99"/>
    <w:semiHidden/>
    <w:rsid w:val="00212F97"/>
    <w:rPr>
      <w:color w:val="808080"/>
    </w:rPr>
  </w:style>
  <w:style w:type="paragraph" w:customStyle="1" w:styleId="3FB0A077E5004F4F8AB82E4C137F2E92">
    <w:name w:val="3FB0A077E5004F4F8AB82E4C137F2E92"/>
  </w:style>
  <w:style w:type="paragraph" w:customStyle="1" w:styleId="FC4608E31C17454EBB240F53ECFFA6AA">
    <w:name w:val="FC4608E31C17454EBB240F53ECFFA6AA"/>
    <w:rsid w:val="00212F97"/>
  </w:style>
  <w:style w:type="paragraph" w:customStyle="1" w:styleId="EEF7D90B13D14A2B8996F61FA284E99E">
    <w:name w:val="EEF7D90B13D14A2B8996F61FA284E99E"/>
    <w:rsid w:val="00212F97"/>
  </w:style>
  <w:style w:type="paragraph" w:customStyle="1" w:styleId="8CD434749DD1469FA425C45ED1480FE7">
    <w:name w:val="8CD434749DD1469FA425C45ED1480FE7"/>
    <w:rsid w:val="00212F97"/>
  </w:style>
  <w:style w:type="paragraph" w:customStyle="1" w:styleId="4E196D3244874365874222F0410DBFBA">
    <w:name w:val="4E196D3244874365874222F0410DBFBA"/>
    <w:rsid w:val="00212F97"/>
  </w:style>
  <w:style w:type="paragraph" w:customStyle="1" w:styleId="87D129723C8E4E5AB18386DB1E400E85">
    <w:name w:val="87D129723C8E4E5AB18386DB1E400E85"/>
    <w:rsid w:val="00212F97"/>
  </w:style>
  <w:style w:type="paragraph" w:customStyle="1" w:styleId="90ED6DC9A14C480DBBFBDCD95E9BCB92">
    <w:name w:val="90ED6DC9A14C480DBBFBDCD95E9BCB92"/>
    <w:rsid w:val="00212F97"/>
  </w:style>
  <w:style w:type="paragraph" w:customStyle="1" w:styleId="09BE8D6AFD4A4DD6908DF1199DD3F192">
    <w:name w:val="09BE8D6AFD4A4DD6908DF1199DD3F192"/>
    <w:rsid w:val="00212F97"/>
  </w:style>
  <w:style w:type="paragraph" w:customStyle="1" w:styleId="A66F10B69A8A44089736DA29189A49FA">
    <w:name w:val="A66F10B69A8A44089736DA29189A49FA"/>
    <w:rsid w:val="00212F97"/>
  </w:style>
  <w:style w:type="paragraph" w:customStyle="1" w:styleId="1BB497B014D6463DB1936DF6BC5FCA7D">
    <w:name w:val="1BB497B014D6463DB1936DF6BC5FCA7D"/>
    <w:rsid w:val="00212F97"/>
  </w:style>
  <w:style w:type="paragraph" w:customStyle="1" w:styleId="D131A20F73014C769CF9FCE5C094CDC8">
    <w:name w:val="D131A20F73014C769CF9FCE5C094CDC8"/>
    <w:rsid w:val="00212F97"/>
  </w:style>
  <w:style w:type="paragraph" w:customStyle="1" w:styleId="6C82ABE47FD94F13B297ED42338DA9C8">
    <w:name w:val="6C82ABE47FD94F13B297ED42338DA9C8"/>
    <w:rsid w:val="00212F97"/>
  </w:style>
  <w:style w:type="paragraph" w:customStyle="1" w:styleId="093AE13DFE7E4C5FAE06B01A21A18D35">
    <w:name w:val="093AE13DFE7E4C5FAE06B01A21A18D35"/>
    <w:rsid w:val="00212F97"/>
  </w:style>
  <w:style w:type="paragraph" w:customStyle="1" w:styleId="5D2E317DCD7B4028BF618EBDDFA6428C">
    <w:name w:val="5D2E317DCD7B4028BF618EBDDFA6428C"/>
    <w:rsid w:val="00212F97"/>
  </w:style>
  <w:style w:type="paragraph" w:customStyle="1" w:styleId="735002035ACB4ED5AAC4CD55892596F0">
    <w:name w:val="735002035ACB4ED5AAC4CD55892596F0"/>
    <w:rsid w:val="00212F97"/>
  </w:style>
  <w:style w:type="paragraph" w:customStyle="1" w:styleId="27CA535968F04D748F9C290FECF4DBE9">
    <w:name w:val="27CA535968F04D748F9C290FECF4DBE9"/>
    <w:rsid w:val="00212F97"/>
  </w:style>
  <w:style w:type="paragraph" w:customStyle="1" w:styleId="2461EADF4CE4442EB5389320E5A5B93E">
    <w:name w:val="2461EADF4CE4442EB5389320E5A5B93E"/>
    <w:rsid w:val="00212F97"/>
  </w:style>
  <w:style w:type="paragraph" w:customStyle="1" w:styleId="AD6D93ADD7154B9E893368C1E8B147E0">
    <w:name w:val="AD6D93ADD7154B9E893368C1E8B147E0"/>
    <w:rsid w:val="00212F97"/>
  </w:style>
  <w:style w:type="paragraph" w:customStyle="1" w:styleId="B55FBC1C9FF24FD4AFAEAD5C1736EFA3">
    <w:name w:val="B55FBC1C9FF24FD4AFAEAD5C1736EFA3"/>
    <w:rsid w:val="00212F97"/>
  </w:style>
  <w:style w:type="paragraph" w:customStyle="1" w:styleId="B5F09AF32FBB446E8C7FA87C1AB77017">
    <w:name w:val="B5F09AF32FBB446E8C7FA87C1AB77017"/>
    <w:rsid w:val="00212F97"/>
  </w:style>
  <w:style w:type="paragraph" w:customStyle="1" w:styleId="76D5BA605F6C471BA888A88FC00620B5">
    <w:name w:val="76D5BA605F6C471BA888A88FC00620B5"/>
    <w:rsid w:val="00212F97"/>
  </w:style>
  <w:style w:type="paragraph" w:customStyle="1" w:styleId="BCC034C21C3B4C70A99AFE3B1EFE5A47">
    <w:name w:val="BCC034C21C3B4C70A99AFE3B1EFE5A47"/>
    <w:rsid w:val="00212F97"/>
  </w:style>
  <w:style w:type="paragraph" w:customStyle="1" w:styleId="8D3A0951B38642458249DE0326E6EBD7">
    <w:name w:val="8D3A0951B38642458249DE0326E6EBD7"/>
    <w:rsid w:val="00212F97"/>
  </w:style>
  <w:style w:type="paragraph" w:customStyle="1" w:styleId="23ADFC8E4030444A8A9537316E0C6A14">
    <w:name w:val="23ADFC8E4030444A8A9537316E0C6A14"/>
    <w:rsid w:val="00212F97"/>
  </w:style>
  <w:style w:type="paragraph" w:customStyle="1" w:styleId="8E221B7C71B0466198799F0D35A1FE0D">
    <w:name w:val="8E221B7C71B0466198799F0D35A1FE0D"/>
    <w:rsid w:val="00212F97"/>
  </w:style>
  <w:style w:type="paragraph" w:customStyle="1" w:styleId="3176365ED8724F57B320719CC21FE346">
    <w:name w:val="3176365ED8724F57B320719CC21FE346"/>
    <w:rsid w:val="00212F97"/>
  </w:style>
  <w:style w:type="paragraph" w:customStyle="1" w:styleId="E1502D2E90F84B44A4D7F013986A65D2">
    <w:name w:val="E1502D2E90F84B44A4D7F013986A65D2"/>
    <w:rsid w:val="00212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0AF263-7CEF-4C68-9F45-46B95CBB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53</TotalTime>
  <Pages>2</Pages>
  <Words>633</Words>
  <Characters>3419</Characters>
  <Application>Microsoft Office Word</Application>
  <DocSecurity>0</DocSecurity>
  <Lines>28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IGOR-ASUS</dc:creator>
  <cp:keywords/>
  <cp:lastModifiedBy>IGoR Q. Silva</cp:lastModifiedBy>
  <cp:revision>6</cp:revision>
  <dcterms:created xsi:type="dcterms:W3CDTF">2017-05-22T22:31:00Z</dcterms:created>
  <dcterms:modified xsi:type="dcterms:W3CDTF">2017-05-22T23:41:00Z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